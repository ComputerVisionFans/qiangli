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4366D" w14:textId="30C85442" w:rsidR="00184CD1" w:rsidRPr="006F2E45" w:rsidRDefault="006F2E45">
      <w:pPr>
        <w:pStyle w:val="NoSpacing"/>
        <w:rPr>
          <w:lang w:val="de-DE"/>
        </w:rPr>
      </w:pPr>
      <w:proofErr w:type="spellStart"/>
      <w:r w:rsidRPr="006F2E45">
        <w:rPr>
          <w:lang w:val="de-DE"/>
        </w:rPr>
        <w:t>Qiang</w:t>
      </w:r>
      <w:proofErr w:type="spellEnd"/>
      <w:r w:rsidRPr="006F2E45">
        <w:rPr>
          <w:lang w:val="de-DE"/>
        </w:rPr>
        <w:t xml:space="preserve"> Li</w:t>
      </w:r>
    </w:p>
    <w:p w14:paraId="2068BE9A" w14:textId="33405F61" w:rsidR="00184CD1" w:rsidRPr="006F2E45" w:rsidRDefault="006F2E45">
      <w:pPr>
        <w:pStyle w:val="NoSpacing"/>
        <w:rPr>
          <w:lang w:val="de-DE"/>
        </w:rPr>
      </w:pPr>
      <w:r w:rsidRPr="006F2E45">
        <w:rPr>
          <w:lang w:val="de-DE"/>
        </w:rPr>
        <w:t>Grimmstr.40</w:t>
      </w:r>
    </w:p>
    <w:p w14:paraId="6D64ECF7" w14:textId="345BC645" w:rsidR="00184CD1" w:rsidRPr="006F2E45" w:rsidRDefault="006F2E45">
      <w:pPr>
        <w:pStyle w:val="NoSpacing"/>
        <w:rPr>
          <w:lang w:val="de-DE"/>
        </w:rPr>
      </w:pPr>
      <w:r w:rsidRPr="006F2E45">
        <w:rPr>
          <w:lang w:val="de-DE"/>
        </w:rPr>
        <w:t>40235 Düsseldorf</w:t>
      </w:r>
    </w:p>
    <w:p w14:paraId="53E3A376" w14:textId="554AECB9" w:rsidR="00184CD1" w:rsidRPr="006F2E45" w:rsidRDefault="006F2E45">
      <w:pPr>
        <w:pStyle w:val="NoSpacing"/>
        <w:rPr>
          <w:lang w:val="de-DE"/>
        </w:rPr>
      </w:pPr>
      <w:r w:rsidRPr="006F2E45">
        <w:rPr>
          <w:lang w:val="de-DE"/>
        </w:rPr>
        <w:t>1</w:t>
      </w:r>
      <w:r>
        <w:rPr>
          <w:lang w:val="de-DE"/>
        </w:rPr>
        <w:t>4.Jan.2023</w:t>
      </w:r>
    </w:p>
    <w:p w14:paraId="5F02B6B7" w14:textId="72429D50" w:rsidR="00184CD1" w:rsidRPr="006F2E45" w:rsidRDefault="006F2E45">
      <w:pPr>
        <w:pStyle w:val="Title"/>
        <w:rPr>
          <w:b/>
          <w:bCs/>
          <w:lang w:val="de-DE"/>
        </w:rPr>
      </w:pPr>
      <w:r w:rsidRPr="006F2E45">
        <w:rPr>
          <w:b/>
          <w:bCs/>
          <w:lang w:val="de-DE"/>
        </w:rPr>
        <w:t>Mietvertragsverlängerung</w:t>
      </w:r>
    </w:p>
    <w:p w14:paraId="214FA5DA" w14:textId="77777777" w:rsidR="006F2E45" w:rsidRPr="006F2E45" w:rsidRDefault="006F2E45" w:rsidP="006F2E45">
      <w:pPr>
        <w:shd w:val="clear" w:color="auto" w:fill="FFFFFF"/>
        <w:suppressAutoHyphens w:val="0"/>
        <w:spacing w:line="240" w:lineRule="auto"/>
        <w:ind w:firstLine="0"/>
        <w:rPr>
          <w:rFonts w:ascii="Arial" w:eastAsia="Times New Roman" w:hAnsi="Arial" w:cs="Arial"/>
          <w:color w:val="222222"/>
          <w:lang w:val="en-DE" w:eastAsia="zh-CN"/>
        </w:rPr>
      </w:pPr>
      <w:r w:rsidRPr="006F2E45">
        <w:rPr>
          <w:rFonts w:ascii="Arial" w:eastAsia="Times New Roman" w:hAnsi="Arial" w:cs="Arial"/>
          <w:b/>
          <w:bCs/>
          <w:color w:val="222222"/>
          <w:lang w:val="en-DE" w:eastAsia="zh-CN"/>
        </w:rPr>
        <w:t> </w:t>
      </w:r>
    </w:p>
    <w:p w14:paraId="079A6A80" w14:textId="77777777" w:rsidR="006F2E45" w:rsidRPr="006F2E45" w:rsidRDefault="006F2E45" w:rsidP="006F2E45">
      <w:pPr>
        <w:shd w:val="clear" w:color="auto" w:fill="FFFFFF"/>
        <w:suppressAutoHyphens w:val="0"/>
        <w:spacing w:line="240" w:lineRule="auto"/>
        <w:ind w:firstLine="0"/>
        <w:rPr>
          <w:rFonts w:ascii="Arial" w:eastAsia="Times New Roman" w:hAnsi="Arial" w:cs="Arial"/>
          <w:color w:val="222222"/>
          <w:lang w:val="en-DE" w:eastAsia="zh-CN"/>
        </w:rPr>
      </w:pPr>
      <w:r w:rsidRPr="006F2E45">
        <w:rPr>
          <w:rFonts w:ascii="Arial" w:eastAsia="Times New Roman" w:hAnsi="Arial" w:cs="Arial"/>
          <w:color w:val="222222"/>
          <w:lang w:val="en-DE" w:eastAsia="zh-CN"/>
        </w:rPr>
        <w:t>Hiermit bestätige ich  ,Qiang Li,  wohnhaft in 40235 Düsseldorf Grimmstr.40, den bis jetzt geltenden Mietvertrag der von mir</w:t>
      </w:r>
    </w:p>
    <w:p w14:paraId="49F45CDB" w14:textId="51B69031" w:rsidR="006F2E45" w:rsidRDefault="006F2E45" w:rsidP="006F2E45">
      <w:pPr>
        <w:shd w:val="clear" w:color="auto" w:fill="FFFFFF"/>
        <w:suppressAutoHyphens w:val="0"/>
        <w:spacing w:line="240" w:lineRule="auto"/>
        <w:ind w:firstLine="0"/>
        <w:rPr>
          <w:rFonts w:ascii="Arial" w:eastAsia="Times New Roman" w:hAnsi="Arial" w:cs="Arial"/>
          <w:color w:val="222222"/>
          <w:lang w:val="en-DE" w:eastAsia="zh-CN"/>
        </w:rPr>
      </w:pPr>
      <w:r w:rsidRPr="006F2E45">
        <w:rPr>
          <w:rFonts w:ascii="Arial" w:eastAsia="Times New Roman" w:hAnsi="Arial" w:cs="Arial"/>
          <w:color w:val="222222"/>
          <w:lang w:val="en-DE" w:eastAsia="zh-CN"/>
        </w:rPr>
        <w:t>bewohnten Souterrainwohnung  in der Grimmstr.40 in 40235 Düsseldorf , unten links, bis 30.April 2023  </w:t>
      </w:r>
    </w:p>
    <w:p w14:paraId="63C68622" w14:textId="77777777" w:rsidR="006F2E45" w:rsidRPr="006F2E45" w:rsidRDefault="006F2E45" w:rsidP="006F2E45">
      <w:pPr>
        <w:shd w:val="clear" w:color="auto" w:fill="FFFFFF"/>
        <w:suppressAutoHyphens w:val="0"/>
        <w:spacing w:line="240" w:lineRule="auto"/>
        <w:ind w:firstLine="0"/>
        <w:rPr>
          <w:rFonts w:ascii="Arial" w:eastAsia="Times New Roman" w:hAnsi="Arial" w:cs="Arial"/>
          <w:color w:val="222222"/>
          <w:lang w:val="en-DE" w:eastAsia="zh-CN"/>
        </w:rPr>
      </w:pPr>
    </w:p>
    <w:p w14:paraId="3E9B2BC7" w14:textId="77777777" w:rsidR="006F2E45" w:rsidRPr="006F2E45" w:rsidRDefault="006F2E45" w:rsidP="006F2E45">
      <w:pPr>
        <w:shd w:val="clear" w:color="auto" w:fill="FFFFFF"/>
        <w:suppressAutoHyphens w:val="0"/>
        <w:spacing w:line="240" w:lineRule="auto"/>
        <w:ind w:firstLine="0"/>
        <w:rPr>
          <w:rFonts w:ascii="Arial" w:eastAsia="Times New Roman" w:hAnsi="Arial" w:cs="Arial"/>
          <w:color w:val="222222"/>
          <w:lang w:val="en-DE" w:eastAsia="zh-CN"/>
        </w:rPr>
      </w:pPr>
      <w:r w:rsidRPr="006F2E45">
        <w:rPr>
          <w:rFonts w:ascii="Arial" w:eastAsia="Times New Roman" w:hAnsi="Arial" w:cs="Arial"/>
          <w:color w:val="222222"/>
          <w:lang w:val="en-DE" w:eastAsia="zh-CN"/>
        </w:rPr>
        <w:t>zum erhöhten Mietpreis von 395€  mtl ab Febr. 23 zu verlängern.</w:t>
      </w:r>
    </w:p>
    <w:p w14:paraId="61EB528C" w14:textId="31B80B96" w:rsidR="006F2E45" w:rsidRDefault="006F2E45" w:rsidP="006F2E45">
      <w:pPr>
        <w:shd w:val="clear" w:color="auto" w:fill="FFFFFF"/>
        <w:suppressAutoHyphens w:val="0"/>
        <w:spacing w:line="240" w:lineRule="auto"/>
        <w:ind w:firstLine="0"/>
        <w:rPr>
          <w:rFonts w:ascii="Arial" w:eastAsia="Times New Roman" w:hAnsi="Arial" w:cs="Arial"/>
          <w:color w:val="222222"/>
          <w:lang w:val="en-DE" w:eastAsia="zh-CN"/>
        </w:rPr>
      </w:pPr>
      <w:r w:rsidRPr="006F2E45">
        <w:rPr>
          <w:rFonts w:ascii="Arial" w:eastAsia="Times New Roman" w:hAnsi="Arial" w:cs="Arial"/>
          <w:color w:val="222222"/>
          <w:lang w:val="en-DE" w:eastAsia="zh-CN"/>
        </w:rPr>
        <w:t> </w:t>
      </w:r>
    </w:p>
    <w:p w14:paraId="7CA143E5" w14:textId="77777777" w:rsidR="006F2E45" w:rsidRPr="006F2E45" w:rsidRDefault="006F2E45" w:rsidP="006F2E45">
      <w:pPr>
        <w:shd w:val="clear" w:color="auto" w:fill="FFFFFF"/>
        <w:suppressAutoHyphens w:val="0"/>
        <w:spacing w:line="240" w:lineRule="auto"/>
        <w:ind w:firstLine="0"/>
        <w:rPr>
          <w:rFonts w:ascii="Arial" w:eastAsia="Times New Roman" w:hAnsi="Arial" w:cs="Arial"/>
          <w:color w:val="222222"/>
          <w:lang w:val="en-DE" w:eastAsia="zh-CN"/>
        </w:rPr>
      </w:pPr>
    </w:p>
    <w:p w14:paraId="1BCABC39" w14:textId="23FD7D78" w:rsidR="006F2E45" w:rsidRDefault="006F2E45" w:rsidP="006F2E45">
      <w:pPr>
        <w:shd w:val="clear" w:color="auto" w:fill="FFFFFF"/>
        <w:suppressAutoHyphens w:val="0"/>
        <w:spacing w:line="240" w:lineRule="auto"/>
        <w:ind w:firstLine="0"/>
        <w:rPr>
          <w:rFonts w:ascii="Arial" w:eastAsia="Times New Roman" w:hAnsi="Arial" w:cs="Arial"/>
          <w:color w:val="222222"/>
          <w:lang w:val="en-DE" w:eastAsia="zh-CN"/>
        </w:rPr>
      </w:pPr>
      <w:r w:rsidRPr="006F2E45">
        <w:rPr>
          <w:rFonts w:ascii="Arial" w:eastAsia="Times New Roman" w:hAnsi="Arial" w:cs="Arial"/>
          <w:color w:val="222222"/>
          <w:lang w:val="en-DE" w:eastAsia="zh-CN"/>
        </w:rPr>
        <w:t>Am 30.April 2023 wird der Mietvertag endgültig einvernehmlich aufgelöst.</w:t>
      </w:r>
    </w:p>
    <w:p w14:paraId="4EC3343E" w14:textId="77777777" w:rsidR="006F2E45" w:rsidRPr="006F2E45" w:rsidRDefault="006F2E45" w:rsidP="006F2E45">
      <w:pPr>
        <w:shd w:val="clear" w:color="auto" w:fill="FFFFFF"/>
        <w:suppressAutoHyphens w:val="0"/>
        <w:spacing w:line="240" w:lineRule="auto"/>
        <w:ind w:firstLine="0"/>
        <w:rPr>
          <w:rFonts w:ascii="Arial" w:eastAsia="Times New Roman" w:hAnsi="Arial" w:cs="Arial"/>
          <w:color w:val="222222"/>
          <w:lang w:val="en-DE" w:eastAsia="zh-CN"/>
        </w:rPr>
      </w:pPr>
    </w:p>
    <w:p w14:paraId="4BA397BF" w14:textId="64959851" w:rsidR="006F2E45" w:rsidRDefault="006F2E45" w:rsidP="006F2E45">
      <w:pPr>
        <w:shd w:val="clear" w:color="auto" w:fill="FFFFFF"/>
        <w:suppressAutoHyphens w:val="0"/>
        <w:spacing w:line="240" w:lineRule="auto"/>
        <w:ind w:firstLine="0"/>
        <w:rPr>
          <w:rFonts w:ascii="Arial" w:eastAsia="Times New Roman" w:hAnsi="Arial" w:cs="Arial"/>
          <w:color w:val="222222"/>
          <w:lang w:val="en-DE" w:eastAsia="zh-CN"/>
        </w:rPr>
      </w:pPr>
      <w:r w:rsidRPr="006F2E45">
        <w:rPr>
          <w:rFonts w:ascii="Arial" w:eastAsia="Times New Roman" w:hAnsi="Arial" w:cs="Arial"/>
          <w:color w:val="222222"/>
          <w:lang w:val="en-DE" w:eastAsia="zh-CN"/>
        </w:rPr>
        <w:t> </w:t>
      </w:r>
    </w:p>
    <w:p w14:paraId="5A0143E0" w14:textId="7D95CA27" w:rsidR="006F2E45" w:rsidRDefault="006F2E45" w:rsidP="006F2E45">
      <w:pPr>
        <w:shd w:val="clear" w:color="auto" w:fill="FFFFFF"/>
        <w:suppressAutoHyphens w:val="0"/>
        <w:spacing w:line="240" w:lineRule="auto"/>
        <w:ind w:firstLine="0"/>
        <w:rPr>
          <w:rFonts w:ascii="Arial" w:eastAsia="Times New Roman" w:hAnsi="Arial" w:cs="Arial"/>
          <w:color w:val="222222"/>
          <w:lang w:val="en-DE" w:eastAsia="zh-CN"/>
        </w:rPr>
      </w:pPr>
    </w:p>
    <w:p w14:paraId="76793BF1" w14:textId="77777777" w:rsidR="006F2E45" w:rsidRPr="006F2E45" w:rsidRDefault="006F2E45" w:rsidP="006F2E45">
      <w:pPr>
        <w:shd w:val="clear" w:color="auto" w:fill="FFFFFF"/>
        <w:suppressAutoHyphens w:val="0"/>
        <w:spacing w:line="240" w:lineRule="auto"/>
        <w:ind w:firstLine="0"/>
        <w:rPr>
          <w:rFonts w:ascii="Arial" w:eastAsia="Times New Roman" w:hAnsi="Arial" w:cs="Arial"/>
          <w:color w:val="222222"/>
          <w:lang w:val="en-DE" w:eastAsia="zh-CN"/>
        </w:rPr>
      </w:pPr>
    </w:p>
    <w:p w14:paraId="5E014756" w14:textId="77777777" w:rsidR="006F2E45" w:rsidRPr="006F2E45" w:rsidRDefault="006F2E45" w:rsidP="006F2E45">
      <w:pPr>
        <w:shd w:val="clear" w:color="auto" w:fill="FFFFFF"/>
        <w:suppressAutoHyphens w:val="0"/>
        <w:spacing w:line="240" w:lineRule="auto"/>
        <w:ind w:firstLine="0"/>
        <w:rPr>
          <w:rFonts w:ascii="Arial" w:eastAsia="Times New Roman" w:hAnsi="Arial" w:cs="Arial"/>
          <w:color w:val="222222"/>
          <w:lang w:val="en-DE" w:eastAsia="zh-CN"/>
        </w:rPr>
      </w:pPr>
      <w:r w:rsidRPr="006F2E45">
        <w:rPr>
          <w:rFonts w:ascii="Arial" w:eastAsia="Times New Roman" w:hAnsi="Arial" w:cs="Arial"/>
          <w:color w:val="222222"/>
          <w:lang w:val="en-DE" w:eastAsia="zh-CN"/>
        </w:rPr>
        <w:t> </w:t>
      </w:r>
    </w:p>
    <w:p w14:paraId="3FA2ACB8" w14:textId="77777777" w:rsidR="006F2E45" w:rsidRDefault="006F2E45" w:rsidP="006F2E45">
      <w:pPr>
        <w:shd w:val="clear" w:color="auto" w:fill="FFFFFF"/>
        <w:suppressAutoHyphens w:val="0"/>
        <w:spacing w:line="240" w:lineRule="auto"/>
        <w:ind w:firstLine="0"/>
        <w:rPr>
          <w:rFonts w:ascii="Arial" w:eastAsia="Times New Roman" w:hAnsi="Arial" w:cs="Arial"/>
          <w:color w:val="222222"/>
          <w:lang w:val="en-DE" w:eastAsia="zh-CN"/>
        </w:rPr>
      </w:pPr>
      <w:r w:rsidRPr="006F2E45">
        <w:rPr>
          <w:rFonts w:ascii="Arial" w:eastAsia="Times New Roman" w:hAnsi="Arial" w:cs="Arial"/>
          <w:color w:val="222222"/>
          <w:lang w:val="en-DE" w:eastAsia="zh-CN"/>
        </w:rPr>
        <w:t>Datum                                  Unterschrift (Mieter)                                       </w:t>
      </w:r>
    </w:p>
    <w:p w14:paraId="27E6A1FE" w14:textId="77777777" w:rsidR="006F2E45" w:rsidRDefault="006F2E45" w:rsidP="006F2E45">
      <w:pPr>
        <w:shd w:val="clear" w:color="auto" w:fill="FFFFFF"/>
        <w:suppressAutoHyphens w:val="0"/>
        <w:spacing w:line="240" w:lineRule="auto"/>
        <w:ind w:firstLine="0"/>
        <w:rPr>
          <w:rFonts w:ascii="Arial" w:eastAsia="Times New Roman" w:hAnsi="Arial" w:cs="Arial"/>
          <w:color w:val="222222"/>
          <w:lang w:val="de-DE" w:eastAsia="zh-CN"/>
        </w:rPr>
      </w:pPr>
      <w:r>
        <w:rPr>
          <w:rFonts w:ascii="Arial" w:eastAsia="Times New Roman" w:hAnsi="Arial" w:cs="Arial"/>
          <w:color w:val="222222"/>
          <w:lang w:val="de-DE" w:eastAsia="zh-CN"/>
        </w:rPr>
        <w:t xml:space="preserve">                                             </w:t>
      </w:r>
    </w:p>
    <w:p w14:paraId="3F947F5E" w14:textId="77777777" w:rsidR="006F2E45" w:rsidRDefault="006F2E45" w:rsidP="006F2E45">
      <w:pPr>
        <w:shd w:val="clear" w:color="auto" w:fill="FFFFFF"/>
        <w:suppressAutoHyphens w:val="0"/>
        <w:spacing w:line="240" w:lineRule="auto"/>
        <w:ind w:firstLine="0"/>
        <w:rPr>
          <w:rFonts w:ascii="Arial" w:eastAsia="Times New Roman" w:hAnsi="Arial" w:cs="Arial"/>
          <w:color w:val="222222"/>
          <w:lang w:val="de-DE" w:eastAsia="zh-CN"/>
        </w:rPr>
      </w:pPr>
    </w:p>
    <w:p w14:paraId="41DBC511" w14:textId="77777777" w:rsidR="006F2E45" w:rsidRDefault="006F2E45" w:rsidP="006F2E45">
      <w:pPr>
        <w:shd w:val="clear" w:color="auto" w:fill="FFFFFF"/>
        <w:suppressAutoHyphens w:val="0"/>
        <w:spacing w:line="240" w:lineRule="auto"/>
        <w:ind w:firstLine="0"/>
        <w:rPr>
          <w:rFonts w:ascii="Arial" w:eastAsia="Times New Roman" w:hAnsi="Arial" w:cs="Arial"/>
          <w:color w:val="222222"/>
          <w:lang w:val="de-DE" w:eastAsia="zh-CN"/>
        </w:rPr>
      </w:pPr>
    </w:p>
    <w:p w14:paraId="273E835B" w14:textId="77777777" w:rsidR="006F2E45" w:rsidRDefault="006F2E45" w:rsidP="006F2E45">
      <w:pPr>
        <w:shd w:val="clear" w:color="auto" w:fill="FFFFFF"/>
        <w:suppressAutoHyphens w:val="0"/>
        <w:spacing w:line="240" w:lineRule="auto"/>
        <w:ind w:firstLine="0"/>
        <w:rPr>
          <w:rFonts w:ascii="Arial" w:eastAsia="Times New Roman" w:hAnsi="Arial" w:cs="Arial"/>
          <w:color w:val="222222"/>
          <w:lang w:val="de-DE" w:eastAsia="zh-CN"/>
        </w:rPr>
      </w:pPr>
    </w:p>
    <w:p w14:paraId="11C960DB" w14:textId="77777777" w:rsidR="006F2E45" w:rsidRDefault="006F2E45" w:rsidP="006F2E45">
      <w:pPr>
        <w:shd w:val="clear" w:color="auto" w:fill="FFFFFF"/>
        <w:suppressAutoHyphens w:val="0"/>
        <w:spacing w:line="240" w:lineRule="auto"/>
        <w:ind w:firstLine="0"/>
        <w:rPr>
          <w:rFonts w:ascii="Arial" w:eastAsia="Times New Roman" w:hAnsi="Arial" w:cs="Arial"/>
          <w:color w:val="222222"/>
          <w:lang w:val="de-DE" w:eastAsia="zh-CN"/>
        </w:rPr>
      </w:pPr>
    </w:p>
    <w:p w14:paraId="3BC8F0C6" w14:textId="2555B88C" w:rsidR="00184CD1" w:rsidRPr="006F2E45" w:rsidRDefault="006F2E45" w:rsidP="006F2E45">
      <w:pPr>
        <w:shd w:val="clear" w:color="auto" w:fill="FFFFFF"/>
        <w:suppressAutoHyphens w:val="0"/>
        <w:spacing w:line="240" w:lineRule="auto"/>
        <w:ind w:firstLine="0"/>
        <w:rPr>
          <w:lang w:val="de-DE"/>
        </w:rPr>
      </w:pPr>
      <w:r>
        <w:rPr>
          <w:rFonts w:ascii="Arial" w:eastAsia="Times New Roman" w:hAnsi="Arial" w:cs="Arial"/>
          <w:color w:val="222222"/>
          <w:lang w:val="de-DE" w:eastAsia="zh-CN"/>
        </w:rPr>
        <w:t xml:space="preserve">                                             </w:t>
      </w:r>
      <w:r w:rsidRPr="006F2E45">
        <w:rPr>
          <w:rFonts w:ascii="Arial" w:eastAsia="Times New Roman" w:hAnsi="Arial" w:cs="Arial"/>
          <w:color w:val="222222"/>
          <w:lang w:val="en-DE" w:eastAsia="zh-CN"/>
        </w:rPr>
        <w:t>Unterschrift (Vermieter)</w:t>
      </w:r>
    </w:p>
    <w:p w14:paraId="7D563895" w14:textId="77777777" w:rsidR="00184CD1" w:rsidRPr="006F2E45" w:rsidRDefault="00184CD1">
      <w:pPr>
        <w:rPr>
          <w:lang w:val="de-DE"/>
        </w:rPr>
      </w:pPr>
    </w:p>
    <w:sectPr w:rsidR="00184CD1" w:rsidRPr="006F2E45" w:rsidSect="000A1560">
      <w:headerReference w:type="default" r:id="rId9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84689" w14:textId="77777777" w:rsidR="00D11AC0" w:rsidRDefault="00D11AC0">
      <w:pPr>
        <w:spacing w:line="240" w:lineRule="auto"/>
      </w:pPr>
      <w:r>
        <w:separator/>
      </w:r>
    </w:p>
  </w:endnote>
  <w:endnote w:type="continuationSeparator" w:id="0">
    <w:p w14:paraId="75F18AA5" w14:textId="77777777" w:rsidR="00D11AC0" w:rsidRDefault="00D11A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814CB" w14:textId="77777777" w:rsidR="00D11AC0" w:rsidRDefault="00D11AC0">
      <w:pPr>
        <w:spacing w:line="240" w:lineRule="auto"/>
      </w:pPr>
      <w:r>
        <w:separator/>
      </w:r>
    </w:p>
  </w:footnote>
  <w:footnote w:type="continuationSeparator" w:id="0">
    <w:p w14:paraId="62A98B87" w14:textId="77777777" w:rsidR="00D11AC0" w:rsidRDefault="00D11A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59AC2" w14:textId="77777777" w:rsidR="00184CD1" w:rsidRDefault="00000000">
    <w:pPr>
      <w:pStyle w:val="Header"/>
    </w:pPr>
    <w:sdt>
      <w:sdtPr>
        <w:id w:val="1568531701"/>
        <w:placeholder>
          <w:docPart w:val="07AACA6584C3B44D8E00F321ABBC1947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DC24A1">
          <w:rPr>
            <w:lang w:val="en-GB" w:bidi="en-GB"/>
          </w:rPr>
          <w:t>[Surname]</w:t>
        </w:r>
      </w:sdtContent>
    </w:sdt>
    <w:r w:rsidR="00DC24A1">
      <w:rPr>
        <w:lang w:val="en-GB" w:bidi="en-GB"/>
      </w:rPr>
      <w:t xml:space="preserve"> </w:t>
    </w:r>
    <w:r w:rsidR="00DC24A1">
      <w:rPr>
        <w:lang w:val="en-GB" w:bidi="en-GB"/>
      </w:rPr>
      <w:fldChar w:fldCharType="begin"/>
    </w:r>
    <w:r w:rsidR="00DC24A1">
      <w:rPr>
        <w:lang w:val="en-GB" w:bidi="en-GB"/>
      </w:rPr>
      <w:instrText xml:space="preserve"> PAGE   \* MERGEFORMAT </w:instrText>
    </w:r>
    <w:r w:rsidR="00DC24A1">
      <w:rPr>
        <w:lang w:val="en-GB" w:bidi="en-GB"/>
      </w:rPr>
      <w:fldChar w:fldCharType="separate"/>
    </w:r>
    <w:r w:rsidR="000A1560">
      <w:rPr>
        <w:noProof/>
        <w:lang w:val="en-GB" w:bidi="en-GB"/>
      </w:rPr>
      <w:t>4</w:t>
    </w:r>
    <w:r w:rsidR="00DC24A1">
      <w:rPr>
        <w:noProof/>
        <w:lang w:val="en-GB" w:bidi="en-GB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6663BC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B1B5787"/>
    <w:multiLevelType w:val="multilevel"/>
    <w:tmpl w:val="4572ABF8"/>
    <w:numStyleLink w:val="MLAOutline"/>
  </w:abstractNum>
  <w:num w:numId="1" w16cid:durableId="856844181">
    <w:abstractNumId w:val="9"/>
  </w:num>
  <w:num w:numId="2" w16cid:durableId="1321351648">
    <w:abstractNumId w:val="7"/>
  </w:num>
  <w:num w:numId="3" w16cid:durableId="1764449903">
    <w:abstractNumId w:val="6"/>
  </w:num>
  <w:num w:numId="4" w16cid:durableId="1411273259">
    <w:abstractNumId w:val="5"/>
  </w:num>
  <w:num w:numId="5" w16cid:durableId="902913559">
    <w:abstractNumId w:val="4"/>
  </w:num>
  <w:num w:numId="6" w16cid:durableId="465634311">
    <w:abstractNumId w:val="8"/>
  </w:num>
  <w:num w:numId="7" w16cid:durableId="901676485">
    <w:abstractNumId w:val="3"/>
  </w:num>
  <w:num w:numId="8" w16cid:durableId="1688948869">
    <w:abstractNumId w:val="2"/>
  </w:num>
  <w:num w:numId="9" w16cid:durableId="329410712">
    <w:abstractNumId w:val="1"/>
  </w:num>
  <w:num w:numId="10" w16cid:durableId="506334930">
    <w:abstractNumId w:val="0"/>
  </w:num>
  <w:num w:numId="11" w16cid:durableId="672102606">
    <w:abstractNumId w:val="10"/>
  </w:num>
  <w:num w:numId="12" w16cid:durableId="1674145097">
    <w:abstractNumId w:val="11"/>
  </w:num>
  <w:num w:numId="13" w16cid:durableId="8671070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45"/>
    <w:rsid w:val="000A1560"/>
    <w:rsid w:val="00184CD1"/>
    <w:rsid w:val="006F2E45"/>
    <w:rsid w:val="00D11AC0"/>
    <w:rsid w:val="00DC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237B6C"/>
  <w15:chartTrackingRefBased/>
  <w15:docId w15:val="{3D3AE70D-36F7-814A-A27B-5DEDDD5A6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pPr>
      <w:spacing w:line="240" w:lineRule="auto"/>
      <w:ind w:firstLine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qiangli/Library/Containers/com.microsoft.Word/Data/Library/Application%20Support/Microsoft/Office/16.0/DTS/en-GB%7bCDDE4921-9302-C846-ADB5-F33EAB85212A%7d/%7b5E07FBF1-2D34-564B-A002-B412B3790BDA%7dtf1000209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AACA6584C3B44D8E00F321ABBC1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C0F3A-84DC-4940-A79F-8219016757FF}"/>
      </w:docPartPr>
      <w:docPartBody>
        <w:p w:rsidR="00000000" w:rsidRDefault="00000000">
          <w:pPr>
            <w:pStyle w:val="07AACA6584C3B44D8E00F321ABBC1947"/>
          </w:pPr>
          <w:r>
            <w:rPr>
              <w:lang w:val="en-GB" w:bidi="en-GB"/>
            </w:rPr>
            <w:t>Row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6B"/>
    <w:rsid w:val="0060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A176444840D84FA279C8A210E4B713">
    <w:name w:val="14A176444840D84FA279C8A210E4B713"/>
  </w:style>
  <w:style w:type="paragraph" w:customStyle="1" w:styleId="1822E2BC3FCEBC40A9B140169FBC2326">
    <w:name w:val="1822E2BC3FCEBC40A9B140169FBC2326"/>
  </w:style>
  <w:style w:type="paragraph" w:customStyle="1" w:styleId="4735352632CF4A41A8BEB96724DBA270">
    <w:name w:val="4735352632CF4A41A8BEB96724DBA270"/>
  </w:style>
  <w:style w:type="paragraph" w:customStyle="1" w:styleId="D72498374304874086DAE2775C5990EB">
    <w:name w:val="D72498374304874086DAE2775C5990EB"/>
  </w:style>
  <w:style w:type="paragraph" w:customStyle="1" w:styleId="AC5D03DF220DC04297C9CA09C851D04F">
    <w:name w:val="AC5D03DF220DC04297C9CA09C851D04F"/>
  </w:style>
  <w:style w:type="paragraph" w:customStyle="1" w:styleId="EC4B73C51C77F44EB4F6165244586020">
    <w:name w:val="EC4B73C51C77F44EB4F6165244586020"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33DB16ECB5E2D64D9F51F3BB1DFDA73C">
    <w:name w:val="33DB16ECB5E2D64D9F51F3BB1DFDA73C"/>
  </w:style>
  <w:style w:type="paragraph" w:customStyle="1" w:styleId="E521B8C33713644480F9232AD2B7779C">
    <w:name w:val="E521B8C33713644480F9232AD2B7779C"/>
  </w:style>
  <w:style w:type="paragraph" w:customStyle="1" w:styleId="E13E48A3D6AD1C44B8E190AFB918545C">
    <w:name w:val="E13E48A3D6AD1C44B8E190AFB918545C"/>
  </w:style>
  <w:style w:type="paragraph" w:customStyle="1" w:styleId="7BD7CFF5AD523C4095C9A632EB972476">
    <w:name w:val="7BD7CFF5AD523C4095C9A632EB972476"/>
  </w:style>
  <w:style w:type="paragraph" w:customStyle="1" w:styleId="1E6A5D364A4452419DF47DAEED51D520">
    <w:name w:val="1E6A5D364A4452419DF47DAEED51D520"/>
  </w:style>
  <w:style w:type="paragraph" w:customStyle="1" w:styleId="011C4C67C3A4D342914C3444B2E3C488">
    <w:name w:val="011C4C67C3A4D342914C3444B2E3C488"/>
  </w:style>
  <w:style w:type="paragraph" w:customStyle="1" w:styleId="07AACA6584C3B44D8E00F321ABBC1947">
    <w:name w:val="07AACA6584C3B44D8E00F321ABBC1947"/>
  </w:style>
  <w:style w:type="paragraph" w:customStyle="1" w:styleId="5AC2B97C46289140872FD4E24CDC8CDC">
    <w:name w:val="5AC2B97C46289140872FD4E24CDC8CDC"/>
  </w:style>
  <w:style w:type="paragraph" w:customStyle="1" w:styleId="4630F82BF42B6948B9C5C88A62C613A0">
    <w:name w:val="4630F82BF42B6948B9C5C88A62C613A0"/>
  </w:style>
  <w:style w:type="paragraph" w:customStyle="1" w:styleId="AEE700B4DBACF14592F3DB318F278D3B">
    <w:name w:val="AEE700B4DBACF14592F3DB318F278D3B"/>
  </w:style>
  <w:style w:type="paragraph" w:customStyle="1" w:styleId="D7E6193690CBBE4590A2B484249522A7">
    <w:name w:val="D7E6193690CBBE4590A2B484249522A7"/>
  </w:style>
  <w:style w:type="paragraph" w:customStyle="1" w:styleId="54239173A6219D46B8390C114970F9B6">
    <w:name w:val="54239173A6219D46B8390C114970F9B6"/>
  </w:style>
  <w:style w:type="paragraph" w:customStyle="1" w:styleId="FA2E4332A428B04BA328D4DCEBB44E9C">
    <w:name w:val="FA2E4332A428B04BA328D4DCEBB44E9C"/>
  </w:style>
  <w:style w:type="paragraph" w:customStyle="1" w:styleId="B091EA0FC084434DB5A32E17484A5090">
    <w:name w:val="B091EA0FC084434DB5A32E17484A5090"/>
  </w:style>
  <w:style w:type="paragraph" w:customStyle="1" w:styleId="61330A6D6A4BC14B89D60E47769BEFC4">
    <w:name w:val="61330A6D6A4BC14B89D60E47769BEFC4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40CCFC7BF973004794C4FB0E46FB6E18">
    <w:name w:val="40CCFC7BF973004794C4FB0E46FB6E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961EBB-2359-435E-9C77-89ACF1C0E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3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Porawit Kamnoedboon</cp:lastModifiedBy>
  <cp:revision>1</cp:revision>
  <dcterms:created xsi:type="dcterms:W3CDTF">2023-01-14T15:37:00Z</dcterms:created>
  <dcterms:modified xsi:type="dcterms:W3CDTF">2023-01-14T15:40:00Z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